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Default="00084564" w:rsidP="00E279B8">
      <w:pPr>
        <w:pStyle w:val="Subtitle"/>
      </w:pPr>
      <w:r>
        <w:t>due date</w:t>
      </w:r>
    </w:p>
    <w:p w:rsidR="00E279B8" w:rsidRDefault="002E2BA1" w:rsidP="00E279B8">
      <w:pPr>
        <w:pStyle w:val="Subtitle"/>
      </w:pPr>
      <w:r>
        <w:t>10/29/2019</w:t>
      </w:r>
    </w:p>
    <w:p w:rsidR="002E2BA1" w:rsidRDefault="002E2BA1" w:rsidP="002E2BA1"/>
    <w:p w:rsidR="002E2BA1" w:rsidRDefault="002E2BA1" w:rsidP="002E2BA1"/>
    <w:p w:rsidR="002E2BA1" w:rsidRDefault="002E2BA1" w:rsidP="002E2BA1"/>
    <w:p w:rsidR="002E2BA1" w:rsidRDefault="002E2BA1" w:rsidP="002E2BA1"/>
    <w:p w:rsidR="002E2BA1" w:rsidRPr="002E2BA1" w:rsidRDefault="002E2BA1" w:rsidP="002E2BA1"/>
    <w:p w:rsidR="00E279B8" w:rsidRPr="002E2BA1" w:rsidRDefault="002E2BA1" w:rsidP="002E2BA1">
      <w:pPr>
        <w:spacing w:after="0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E2BA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fldChar w:fldCharType="begin"/>
      </w:r>
      <w:r w:rsidRPr="002E2BA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instrText xml:space="preserve"> INCLUDEPICTURE "/var/folders/rh/x161ttg106sdgqlvqnbb3j7c0000gn/T/com.microsoft.Word/WebArchiveCopyPasteTempFiles/database-blue.png" \* MERGEFORMATINET </w:instrText>
      </w:r>
      <w:r w:rsidRPr="002E2BA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fldChar w:fldCharType="separate"/>
      </w:r>
      <w:r w:rsidRPr="002E2B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3F516615" wp14:editId="30C6145D">
            <wp:extent cx="5943600" cy="3397250"/>
            <wp:effectExtent l="0" t="0" r="0" b="6350"/>
            <wp:docPr id="4" name="Picture 4" descr="Image result for database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BA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fldChar w:fldCharType="end"/>
      </w:r>
    </w:p>
    <w:p w:rsidR="002E2BA1" w:rsidRDefault="002E2BA1" w:rsidP="00E279B8">
      <w:pPr>
        <w:pStyle w:val="Subtitle"/>
      </w:pPr>
    </w:p>
    <w:p w:rsidR="002E2BA1" w:rsidRDefault="002E2BA1" w:rsidP="00E279B8">
      <w:pPr>
        <w:pStyle w:val="Subtitle"/>
      </w:pPr>
    </w:p>
    <w:p w:rsidR="002E2BA1" w:rsidRDefault="002E2BA1" w:rsidP="00E279B8">
      <w:pPr>
        <w:pStyle w:val="Subtitle"/>
      </w:pPr>
    </w:p>
    <w:p w:rsidR="002E2BA1" w:rsidRDefault="002E2BA1" w:rsidP="00E279B8">
      <w:pPr>
        <w:pStyle w:val="Subtitle"/>
      </w:pPr>
    </w:p>
    <w:p w:rsidR="00E279B8" w:rsidRDefault="002E2BA1" w:rsidP="00E279B8">
      <w:pPr>
        <w:pStyle w:val="Subtitle"/>
      </w:pPr>
      <w:r>
        <w:t>CSCE 608</w:t>
      </w:r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4DB3028261D40E42B9BC20E9FEF2109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Project I</w:t>
          </w:r>
        </w:sdtContent>
      </w:sdt>
    </w:p>
    <w:p w:rsidR="00E279B8" w:rsidRDefault="00C46CFE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403A8E8F715A4A4481D5475D9AB0E85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E2BA1">
            <w:t>Jennifer yu</w:t>
          </w:r>
        </w:sdtContent>
      </w:sdt>
    </w:p>
    <w:p w:rsidR="00E279B8" w:rsidRDefault="00C46CFE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C617F809425FA646A2AC1C77FDFF4FD7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2E2BA1">
            <w:t>UIN: 623000406</w:t>
          </w:r>
        </w:sdtContent>
      </w:sdt>
    </w:p>
    <w:p w:rsidR="00907CBB" w:rsidRDefault="00907CBB" w:rsidP="00E279B8">
      <w:pPr>
        <w:rPr>
          <w:noProof/>
        </w:rPr>
      </w:pPr>
    </w:p>
    <w:p w:rsidR="00084564" w:rsidRDefault="00084564" w:rsidP="002E2BA1">
      <w:pPr>
        <w:rPr>
          <w:szCs w:val="21"/>
        </w:rPr>
      </w:pPr>
    </w:p>
    <w:p w:rsidR="00084564" w:rsidRDefault="00084564" w:rsidP="002E2BA1">
      <w:pPr>
        <w:rPr>
          <w:szCs w:val="21"/>
        </w:rPr>
      </w:pPr>
    </w:p>
    <w:p w:rsidR="00084564" w:rsidRDefault="00084564" w:rsidP="002E2BA1">
      <w:pPr>
        <w:rPr>
          <w:szCs w:val="21"/>
        </w:rPr>
      </w:pPr>
    </w:p>
    <w:p w:rsidR="00084564" w:rsidRDefault="00084564" w:rsidP="002E2BA1">
      <w:pPr>
        <w:rPr>
          <w:szCs w:val="21"/>
        </w:rPr>
      </w:pPr>
    </w:p>
    <w:p w:rsidR="00084564" w:rsidRDefault="00084564" w:rsidP="00084564">
      <w:pPr>
        <w:pStyle w:val="Heading1"/>
      </w:pPr>
      <w:sdt>
        <w:sdtPr>
          <w:alias w:val="Enter title:"/>
          <w:tag w:val=""/>
          <w:id w:val="1901021919"/>
          <w:placeholder>
            <w:docPart w:val="7F48C0F7D9B4DB47B07CFF3931B5478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CSCE 608 - Project I</w:t>
          </w:r>
        </w:sdtContent>
      </w:sdt>
    </w:p>
    <w:p w:rsidR="00084564" w:rsidRDefault="00084564" w:rsidP="00084564">
      <w:pPr>
        <w:pStyle w:val="Heading2"/>
        <w:numPr>
          <w:ilvl w:val="0"/>
          <w:numId w:val="13"/>
        </w:numPr>
      </w:pPr>
      <w:r>
        <w:t>project description</w:t>
      </w:r>
    </w:p>
    <w:p w:rsidR="00084564" w:rsidRDefault="00084564" w:rsidP="00084564">
      <w:pPr>
        <w:rPr>
          <w:szCs w:val="21"/>
        </w:rPr>
      </w:pPr>
      <w:r>
        <w:rPr>
          <w:szCs w:val="21"/>
        </w:rPr>
        <w:t xml:space="preserve">What inspired me to create this database is t </w:t>
      </w:r>
    </w:p>
    <w:p w:rsidR="00084564" w:rsidRDefault="00084564" w:rsidP="002E2BA1">
      <w:pPr>
        <w:rPr>
          <w:szCs w:val="21"/>
        </w:rPr>
      </w:pPr>
      <w:bookmarkStart w:id="0" w:name="_GoBack"/>
      <w:bookmarkEnd w:id="0"/>
    </w:p>
    <w:p w:rsidR="002E2BA1" w:rsidRPr="00052AF9" w:rsidRDefault="002E2BA1" w:rsidP="002E2BA1">
      <w:pPr>
        <w:rPr>
          <w:szCs w:val="21"/>
        </w:rPr>
      </w:pPr>
      <w:r w:rsidRPr="00052AF9">
        <w:rPr>
          <w:szCs w:val="21"/>
        </w:rPr>
        <w:t xml:space="preserve">The project aims to provide students future reference about a specific course’s GPA distribute, or a specific instructor’s tendency to give high or low grades. It gathered historical grades information from year 2015-now </w:t>
      </w:r>
      <w:r>
        <w:rPr>
          <w:szCs w:val="21"/>
        </w:rPr>
        <w:t>at</w:t>
      </w:r>
      <w:r w:rsidRPr="00052AF9">
        <w:rPr>
          <w:szCs w:val="21"/>
        </w:rPr>
        <w:t xml:space="preserve"> Indiana University Bloomington. </w:t>
      </w:r>
    </w:p>
    <w:p w:rsidR="002E2BA1" w:rsidRPr="00052AF9" w:rsidRDefault="002E2BA1" w:rsidP="002E2BA1">
      <w:pPr>
        <w:rPr>
          <w:szCs w:val="21"/>
        </w:rPr>
      </w:pPr>
      <w:r>
        <w:rPr>
          <w:szCs w:val="21"/>
        </w:rPr>
        <w:t>Users</w:t>
      </w:r>
      <w:r w:rsidRPr="00052AF9">
        <w:rPr>
          <w:szCs w:val="21"/>
        </w:rPr>
        <w:t xml:space="preserve"> are able to modify the data such as register as an user, insert, select, and delete, modify a single or multiple rows. </w:t>
      </w:r>
      <w:r>
        <w:rPr>
          <w:szCs w:val="21"/>
        </w:rPr>
        <w:t xml:space="preserve">Users </w:t>
      </w:r>
      <w:r w:rsidRPr="00052AF9">
        <w:rPr>
          <w:szCs w:val="21"/>
        </w:rPr>
        <w:t>can look into summary about a course’s history grade distribution taught by a specific instructor; they can also narrow it down to a specific semester. Or in general it pop out a summary to compare between any two courses.</w:t>
      </w:r>
    </w:p>
    <w:p w:rsidR="00084564" w:rsidRDefault="00084564" w:rsidP="00084564">
      <w:pPr>
        <w:pStyle w:val="Heading2"/>
        <w:numPr>
          <w:ilvl w:val="0"/>
          <w:numId w:val="13"/>
        </w:numPr>
      </w:pPr>
      <w:r>
        <w:t>Entity-relationship diagram</w:t>
      </w:r>
    </w:p>
    <w:p w:rsidR="00084564" w:rsidRPr="00084564" w:rsidRDefault="00084564" w:rsidP="00084564">
      <w:r>
        <w:rPr>
          <w:noProof/>
          <w:sz w:val="21"/>
          <w:szCs w:val="21"/>
        </w:rPr>
        <w:drawing>
          <wp:inline distT="0" distB="0" distL="0" distR="0" wp14:anchorId="06F0F58B" wp14:editId="65088898">
            <wp:extent cx="594360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64" w:rsidRDefault="00084564" w:rsidP="00084564">
      <w:pPr>
        <w:pStyle w:val="Heading2"/>
        <w:numPr>
          <w:ilvl w:val="0"/>
          <w:numId w:val="13"/>
        </w:numPr>
      </w:pPr>
      <w:r>
        <w:t>table normalization</w:t>
      </w:r>
    </w:p>
    <w:p w:rsidR="00084564" w:rsidRPr="00084564" w:rsidRDefault="00084564" w:rsidP="00084564">
      <w:r w:rsidRPr="00052AF9">
        <w:rPr>
          <w:szCs w:val="21"/>
        </w:rPr>
        <w:t>Th</w:t>
      </w:r>
    </w:p>
    <w:p w:rsidR="00907CBB" w:rsidRDefault="002E2BA1" w:rsidP="00084564">
      <w:pPr>
        <w:pStyle w:val="Heading2"/>
        <w:numPr>
          <w:ilvl w:val="0"/>
          <w:numId w:val="13"/>
        </w:numPr>
      </w:pPr>
      <w:r>
        <w:t xml:space="preserve">data </w:t>
      </w:r>
      <w:r w:rsidR="00084564">
        <w:t>collection</w:t>
      </w:r>
    </w:p>
    <w:p w:rsidR="002E2BA1" w:rsidRPr="002E2BA1" w:rsidRDefault="002E2BA1" w:rsidP="002E2BA1">
      <w:pPr>
        <w:rPr>
          <w:szCs w:val="21"/>
        </w:rPr>
      </w:pPr>
      <w:r w:rsidRPr="00052AF9">
        <w:rPr>
          <w:szCs w:val="21"/>
        </w:rPr>
        <w:t>There are four tables with varies number of tuples:</w:t>
      </w:r>
    </w:p>
    <w:p w:rsidR="002E2BA1" w:rsidRPr="002E2BA1" w:rsidRDefault="002E2BA1" w:rsidP="002E2BA1">
      <w:r w:rsidRPr="00052AF9">
        <w:rPr>
          <w:noProof/>
          <w:szCs w:val="21"/>
        </w:rPr>
        <w:lastRenderedPageBreak/>
        <w:drawing>
          <wp:inline distT="0" distB="0" distL="0" distR="0" wp14:anchorId="1B0C4052" wp14:editId="400C4AC1">
            <wp:extent cx="5943600" cy="91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8 at 2.14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A1" w:rsidRPr="00052AF9" w:rsidRDefault="002E2BA1" w:rsidP="002E2BA1">
      <w:pPr>
        <w:rPr>
          <w:szCs w:val="21"/>
        </w:rPr>
      </w:pPr>
      <w:r w:rsidRPr="00052AF9">
        <w:rPr>
          <w:szCs w:val="21"/>
        </w:rPr>
        <w:t xml:space="preserve">The </w:t>
      </w:r>
      <w:proofErr w:type="spellStart"/>
      <w:r w:rsidRPr="00052AF9">
        <w:rPr>
          <w:szCs w:val="21"/>
        </w:rPr>
        <w:t>class_info</w:t>
      </w:r>
      <w:proofErr w:type="spellEnd"/>
      <w:r w:rsidRPr="00052AF9">
        <w:rPr>
          <w:szCs w:val="21"/>
        </w:rPr>
        <w:t xml:space="preserve"> table contains information such as department name, subject name, course number and course name, a specific class may be </w:t>
      </w:r>
      <w:proofErr w:type="spellStart"/>
      <w:r w:rsidRPr="00052AF9">
        <w:rPr>
          <w:szCs w:val="21"/>
        </w:rPr>
        <w:t>tought</w:t>
      </w:r>
      <w:proofErr w:type="spellEnd"/>
      <w:r w:rsidRPr="00052AF9">
        <w:rPr>
          <w:szCs w:val="21"/>
        </w:rPr>
        <w:t xml:space="preserve"> by several instructors. The same course may repletely appear in different years (spring, 2015 &amp; spring 2016, etc.);</w:t>
      </w:r>
    </w:p>
    <w:p w:rsidR="002E2BA1" w:rsidRPr="00052AF9" w:rsidRDefault="002E2BA1" w:rsidP="002E2BA1">
      <w:pPr>
        <w:rPr>
          <w:szCs w:val="21"/>
        </w:rPr>
      </w:pPr>
      <w:r w:rsidRPr="00052AF9">
        <w:rPr>
          <w:szCs w:val="21"/>
        </w:rPr>
        <w:t xml:space="preserve">The </w:t>
      </w:r>
      <w:proofErr w:type="spellStart"/>
      <w:r w:rsidRPr="00052AF9">
        <w:rPr>
          <w:szCs w:val="21"/>
        </w:rPr>
        <w:t>department_info</w:t>
      </w:r>
      <w:proofErr w:type="spellEnd"/>
      <w:r w:rsidRPr="00052AF9">
        <w:rPr>
          <w:szCs w:val="21"/>
        </w:rPr>
        <w:t xml:space="preserve"> table holds information which just has two columns, the department name and its abbreviation;</w:t>
      </w:r>
    </w:p>
    <w:p w:rsidR="002E2BA1" w:rsidRPr="00052AF9" w:rsidRDefault="002E2BA1" w:rsidP="002E2BA1">
      <w:pPr>
        <w:rPr>
          <w:szCs w:val="21"/>
        </w:rPr>
      </w:pPr>
      <w:r w:rsidRPr="00052AF9">
        <w:rPr>
          <w:szCs w:val="21"/>
        </w:rPr>
        <w:t xml:space="preserve">The </w:t>
      </w:r>
      <w:proofErr w:type="spellStart"/>
      <w:r w:rsidRPr="00052AF9">
        <w:rPr>
          <w:szCs w:val="21"/>
        </w:rPr>
        <w:t>instructor_info</w:t>
      </w:r>
      <w:proofErr w:type="spellEnd"/>
      <w:r w:rsidRPr="00052AF9">
        <w:rPr>
          <w:szCs w:val="21"/>
        </w:rPr>
        <w:t xml:space="preserve"> table has information of the lector’s name, gender, department, noticed that an instructor may belongs to multiple departments;</w:t>
      </w:r>
      <w:r>
        <w:rPr>
          <w:szCs w:val="21"/>
        </w:rPr>
        <w:t xml:space="preserve"> </w:t>
      </w:r>
    </w:p>
    <w:p w:rsidR="002E2BA1" w:rsidRPr="00052AF9" w:rsidRDefault="002E2BA1" w:rsidP="002E2BA1">
      <w:pPr>
        <w:rPr>
          <w:szCs w:val="21"/>
        </w:rPr>
      </w:pPr>
      <w:r w:rsidRPr="00052AF9">
        <w:rPr>
          <w:szCs w:val="21"/>
        </w:rPr>
        <w:t xml:space="preserve">The </w:t>
      </w:r>
      <w:proofErr w:type="spellStart"/>
      <w:r w:rsidRPr="00052AF9">
        <w:rPr>
          <w:szCs w:val="21"/>
        </w:rPr>
        <w:t>grade_info</w:t>
      </w:r>
      <w:proofErr w:type="spellEnd"/>
      <w:r w:rsidRPr="00052AF9">
        <w:rPr>
          <w:szCs w:val="21"/>
        </w:rPr>
        <w:t xml:space="preserve"> contains most columns and most tuples (more than 50k). It contains every single course’s information especially grades distribution (Average, A%, B%, etc.) for all semesters from year 2015-2019.</w:t>
      </w:r>
    </w:p>
    <w:p w:rsidR="002E2BA1" w:rsidRPr="00052AF9" w:rsidRDefault="002E2BA1" w:rsidP="002E2BA1">
      <w:pPr>
        <w:rPr>
          <w:szCs w:val="21"/>
        </w:rPr>
      </w:pPr>
    </w:p>
    <w:p w:rsidR="002E2BA1" w:rsidRPr="00052AF9" w:rsidRDefault="002E2BA1" w:rsidP="002E2BA1">
      <w:pPr>
        <w:rPr>
          <w:szCs w:val="21"/>
        </w:rPr>
      </w:pPr>
      <w:r w:rsidRPr="00052AF9">
        <w:rPr>
          <w:szCs w:val="21"/>
        </w:rPr>
        <w:t>The data sources are:</w:t>
      </w:r>
    </w:p>
    <w:p w:rsidR="002E2BA1" w:rsidRPr="00052AF9" w:rsidRDefault="002E2BA1" w:rsidP="002E2BA1">
      <w:pPr>
        <w:pStyle w:val="ListParagraph"/>
        <w:numPr>
          <w:ilvl w:val="0"/>
          <w:numId w:val="12"/>
        </w:numPr>
        <w:rPr>
          <w:sz w:val="22"/>
          <w:szCs w:val="21"/>
        </w:rPr>
      </w:pPr>
      <w:hyperlink r:id="rId11" w:history="1">
        <w:r w:rsidRPr="00052AF9">
          <w:rPr>
            <w:rStyle w:val="Hyperlink"/>
            <w:sz w:val="22"/>
            <w:szCs w:val="21"/>
          </w:rPr>
          <w:t>http://gradedistribution.registrar.indiana.edu</w:t>
        </w:r>
      </w:hyperlink>
    </w:p>
    <w:p w:rsidR="002E2BA1" w:rsidRPr="00052AF9" w:rsidRDefault="002E2BA1" w:rsidP="002E2BA1">
      <w:pPr>
        <w:pStyle w:val="ListParagraph"/>
        <w:numPr>
          <w:ilvl w:val="0"/>
          <w:numId w:val="12"/>
        </w:numPr>
        <w:rPr>
          <w:sz w:val="22"/>
          <w:szCs w:val="21"/>
        </w:rPr>
      </w:pPr>
      <w:hyperlink r:id="rId12" w:history="1">
        <w:r w:rsidRPr="00052AF9">
          <w:rPr>
            <w:rStyle w:val="Hyperlink"/>
            <w:sz w:val="22"/>
            <w:szCs w:val="21"/>
          </w:rPr>
          <w:t>http://enrollmentbulletin.indiana.edu/pages/deptabbr.php?t=spring</w:t>
        </w:r>
      </w:hyperlink>
    </w:p>
    <w:p w:rsidR="00907CBB" w:rsidRDefault="00907CBB"/>
    <w:p w:rsidR="00084564" w:rsidRDefault="00084564" w:rsidP="00084564">
      <w:pPr>
        <w:pStyle w:val="Heading2"/>
        <w:numPr>
          <w:ilvl w:val="0"/>
          <w:numId w:val="13"/>
        </w:numPr>
      </w:pPr>
      <w:r>
        <w:t>User interface</w:t>
      </w:r>
    </w:p>
    <w:p w:rsidR="00084564" w:rsidRPr="00084564" w:rsidRDefault="00084564" w:rsidP="00084564"/>
    <w:p w:rsidR="00084564" w:rsidRDefault="00084564" w:rsidP="00084564">
      <w:pPr>
        <w:pStyle w:val="Heading2"/>
        <w:numPr>
          <w:ilvl w:val="0"/>
          <w:numId w:val="13"/>
        </w:numPr>
      </w:pPr>
      <w:r>
        <w:t>discussion</w:t>
      </w:r>
    </w:p>
    <w:p w:rsidR="00084564" w:rsidRPr="00084564" w:rsidRDefault="00084564" w:rsidP="00084564"/>
    <w:p w:rsidR="00084564" w:rsidRDefault="00084564" w:rsidP="00084564">
      <w:pPr>
        <w:pStyle w:val="Heading2"/>
        <w:numPr>
          <w:ilvl w:val="0"/>
          <w:numId w:val="13"/>
        </w:numPr>
      </w:pPr>
      <w:r>
        <w:t>project source code</w:t>
      </w:r>
    </w:p>
    <w:p w:rsidR="00084564" w:rsidRPr="00084564" w:rsidRDefault="00084564" w:rsidP="00084564"/>
    <w:p w:rsidR="00084564" w:rsidRPr="00084564" w:rsidRDefault="00084564" w:rsidP="00084564"/>
    <w:p w:rsidR="00084564" w:rsidRPr="00084564" w:rsidRDefault="00084564" w:rsidP="00084564"/>
    <w:p w:rsidR="00907CBB" w:rsidRDefault="00907CBB"/>
    <w:sectPr w:rsidR="00907CBB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CFE" w:rsidRDefault="00C46CFE">
      <w:r>
        <w:separator/>
      </w:r>
    </w:p>
    <w:p w:rsidR="00C46CFE" w:rsidRDefault="00C46CFE"/>
  </w:endnote>
  <w:endnote w:type="continuationSeparator" w:id="0">
    <w:p w:rsidR="00C46CFE" w:rsidRDefault="00C46CFE">
      <w:r>
        <w:continuationSeparator/>
      </w:r>
    </w:p>
    <w:p w:rsidR="00C46CFE" w:rsidRDefault="00C46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Footer"/>
          </w:pPr>
        </w:p>
      </w:tc>
      <w:tc>
        <w:tcPr>
          <w:tcW w:w="3500" w:type="pct"/>
        </w:tcPr>
        <w:p w:rsidR="00907CBB" w:rsidRDefault="00C46CFE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00E5C654C08B1943ADD0FEBA5BD860C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2BA1">
                <w:t>CSCE 608 - Project I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CFE" w:rsidRDefault="00C46CFE">
      <w:r>
        <w:separator/>
      </w:r>
    </w:p>
    <w:p w:rsidR="00C46CFE" w:rsidRDefault="00C46CFE"/>
  </w:footnote>
  <w:footnote w:type="continuationSeparator" w:id="0">
    <w:p w:rsidR="00C46CFE" w:rsidRDefault="00C46CFE">
      <w:r>
        <w:continuationSeparator/>
      </w:r>
    </w:p>
    <w:p w:rsidR="00C46CFE" w:rsidRDefault="00C46C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FA11F93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&#13;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&#13;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225BC"/>
    <w:multiLevelType w:val="hybridMultilevel"/>
    <w:tmpl w:val="AD90144E"/>
    <w:lvl w:ilvl="0" w:tplc="C1C07088">
      <w:start w:val="1"/>
      <w:numFmt w:val="upperRoman"/>
      <w:lvlText w:val="%1.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6A0C11EF"/>
    <w:multiLevelType w:val="hybridMultilevel"/>
    <w:tmpl w:val="634AA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A1"/>
    <w:rsid w:val="00065B85"/>
    <w:rsid w:val="00067E02"/>
    <w:rsid w:val="00084564"/>
    <w:rsid w:val="00107CB6"/>
    <w:rsid w:val="0013333F"/>
    <w:rsid w:val="00193898"/>
    <w:rsid w:val="002B21AE"/>
    <w:rsid w:val="002E2BA1"/>
    <w:rsid w:val="00312DD5"/>
    <w:rsid w:val="0033593E"/>
    <w:rsid w:val="004534A5"/>
    <w:rsid w:val="004566FA"/>
    <w:rsid w:val="00495232"/>
    <w:rsid w:val="004A4EC4"/>
    <w:rsid w:val="005331CA"/>
    <w:rsid w:val="005504AE"/>
    <w:rsid w:val="00660B21"/>
    <w:rsid w:val="00714CE5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55F12"/>
    <w:rsid w:val="00B87079"/>
    <w:rsid w:val="00C41938"/>
    <w:rsid w:val="00C46CFE"/>
    <w:rsid w:val="00C64B77"/>
    <w:rsid w:val="00CB5473"/>
    <w:rsid w:val="00DA0B66"/>
    <w:rsid w:val="00E279B8"/>
    <w:rsid w:val="00E756E6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2C19CD05-C647-8D47-A2DE-9E81938E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2BA1"/>
  </w:style>
  <w:style w:type="character" w:customStyle="1" w:styleId="DateChar">
    <w:name w:val="Date Char"/>
    <w:basedOn w:val="DefaultParagraphFont"/>
    <w:link w:val="Date"/>
    <w:uiPriority w:val="99"/>
    <w:semiHidden/>
    <w:rsid w:val="002E2BA1"/>
  </w:style>
  <w:style w:type="paragraph" w:styleId="ListParagraph">
    <w:name w:val="List Paragraph"/>
    <w:basedOn w:val="Normal"/>
    <w:uiPriority w:val="34"/>
    <w:qFormat/>
    <w:rsid w:val="002E2BA1"/>
    <w:pPr>
      <w:spacing w:after="0"/>
      <w:ind w:left="720" w:right="0"/>
      <w:contextualSpacing/>
    </w:pPr>
    <w:rPr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rollmentbulletin.indiana.edu/pages/deptabbr.php?t=sp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dedistribution.registrar.indiana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nhuiyu/Library/Containers/com.microsoft.Word/Data/Library/Application%20Support/Microsoft/Office/16.0/DTS/Search/%7b6F27B522-3874-1844-A219-BA600BF6A568%7d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B3028261D40E42B9BC20E9FEF2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A769C-3EEA-5049-84F9-11159A7DE7DB}"/>
      </w:docPartPr>
      <w:docPartBody>
        <w:p w:rsidR="00000000" w:rsidRDefault="00542434">
          <w:pPr>
            <w:pStyle w:val="4DB3028261D40E42B9BC20E9FEF2109F"/>
          </w:pPr>
          <w:r>
            <w:t>Your name</w:t>
          </w:r>
        </w:p>
      </w:docPartBody>
    </w:docPart>
    <w:docPart>
      <w:docPartPr>
        <w:name w:val="403A8E8F715A4A4481D5475D9AB0E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66894-7D90-DB4E-9A11-1A38927C1622}"/>
      </w:docPartPr>
      <w:docPartBody>
        <w:p w:rsidR="00000000" w:rsidRDefault="00542434">
          <w:pPr>
            <w:pStyle w:val="403A8E8F715A4A4481D5475D9AB0E850"/>
          </w:pPr>
          <w:r>
            <w:t>company name</w:t>
          </w:r>
        </w:p>
      </w:docPartBody>
    </w:docPart>
    <w:docPart>
      <w:docPartPr>
        <w:name w:val="C617F809425FA646A2AC1C77FDFF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A1DB-D774-EE40-8577-A66C6802929D}"/>
      </w:docPartPr>
      <w:docPartBody>
        <w:p w:rsidR="00000000" w:rsidRDefault="00542434">
          <w:pPr>
            <w:pStyle w:val="C617F809425FA646A2AC1C77FDFF4FD7"/>
          </w:pPr>
          <w:r>
            <w:t>Company address</w:t>
          </w:r>
        </w:p>
      </w:docPartBody>
    </w:docPart>
    <w:docPart>
      <w:docPartPr>
        <w:name w:val="00E5C654C08B1943ADD0FEBA5BD86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D5A29-3A14-CA4B-8F66-BCB613972285}"/>
      </w:docPartPr>
      <w:docPartBody>
        <w:p w:rsidR="00000000" w:rsidRDefault="00542434">
          <w:pPr>
            <w:pStyle w:val="00E5C654C08B1943ADD0FEBA5BD860CA"/>
          </w:pPr>
          <w:r>
            <w:t>Probability</w:t>
          </w:r>
        </w:p>
      </w:docPartBody>
    </w:docPart>
    <w:docPart>
      <w:docPartPr>
        <w:name w:val="7F48C0F7D9B4DB47B07CFF3931B54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D635D-9B3C-6F44-AD97-BD1C2AEC96FA}"/>
      </w:docPartPr>
      <w:docPartBody>
        <w:p w:rsidR="00000000" w:rsidRDefault="00304D89" w:rsidP="00304D89">
          <w:pPr>
            <w:pStyle w:val="7F48C0F7D9B4DB47B07CFF3931B54784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89"/>
    <w:rsid w:val="00304D89"/>
    <w:rsid w:val="0054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B69CD86515D438CD796023FE744DD">
    <w:name w:val="F59B69CD86515D438CD796023FE744DD"/>
  </w:style>
  <w:style w:type="paragraph" w:customStyle="1" w:styleId="A5215E3E16A08947ACB08F01FE36DB86">
    <w:name w:val="A5215E3E16A08947ACB08F01FE36DB86"/>
  </w:style>
  <w:style w:type="paragraph" w:customStyle="1" w:styleId="B960533D5F54044880E57F6747C64F13">
    <w:name w:val="B960533D5F54044880E57F6747C64F13"/>
  </w:style>
  <w:style w:type="paragraph" w:customStyle="1" w:styleId="7971990D75A5E3499ED35C20EEDDE6A6">
    <w:name w:val="7971990D75A5E3499ED35C20EEDDE6A6"/>
  </w:style>
  <w:style w:type="paragraph" w:customStyle="1" w:styleId="4DB3028261D40E42B9BC20E9FEF2109F">
    <w:name w:val="4DB3028261D40E42B9BC20E9FEF2109F"/>
  </w:style>
  <w:style w:type="paragraph" w:customStyle="1" w:styleId="403A8E8F715A4A4481D5475D9AB0E850">
    <w:name w:val="403A8E8F715A4A4481D5475D9AB0E850"/>
  </w:style>
  <w:style w:type="paragraph" w:customStyle="1" w:styleId="C617F809425FA646A2AC1C77FDFF4FD7">
    <w:name w:val="C617F809425FA646A2AC1C77FDFF4FD7"/>
  </w:style>
  <w:style w:type="paragraph" w:customStyle="1" w:styleId="ED7196D8FD29274B8F4D8EEDAAE49882">
    <w:name w:val="ED7196D8FD29274B8F4D8EEDAAE49882"/>
  </w:style>
  <w:style w:type="paragraph" w:customStyle="1" w:styleId="69E263199A0E2A469EBDEE0DC561A8EF">
    <w:name w:val="69E263199A0E2A469EBDEE0DC561A8EF"/>
  </w:style>
  <w:style w:type="paragraph" w:customStyle="1" w:styleId="11C332101B5C034F8F8403E253196EFC">
    <w:name w:val="11C332101B5C034F8F8403E253196EFC"/>
  </w:style>
  <w:style w:type="paragraph" w:customStyle="1" w:styleId="0B307F97B094634EA5AC3742ACC9675E">
    <w:name w:val="0B307F97B094634EA5AC3742ACC9675E"/>
  </w:style>
  <w:style w:type="paragraph" w:customStyle="1" w:styleId="35E0CC83BD771D459F9A5D8B5A589AF2">
    <w:name w:val="35E0CC83BD771D459F9A5D8B5A589AF2"/>
  </w:style>
  <w:style w:type="paragraph" w:customStyle="1" w:styleId="7909E302668B3C4CA804816CE966BCF0">
    <w:name w:val="7909E302668B3C4CA804816CE966BCF0"/>
  </w:style>
  <w:style w:type="paragraph" w:customStyle="1" w:styleId="0431DCAB97B7C14282763C77B7555FC2">
    <w:name w:val="0431DCAB97B7C14282763C77B7555FC2"/>
  </w:style>
  <w:style w:type="paragraph" w:customStyle="1" w:styleId="4FC4B5D6FD8F9C4AA18FAE287FFD5233">
    <w:name w:val="4FC4B5D6FD8F9C4AA18FAE287FFD5233"/>
  </w:style>
  <w:style w:type="paragraph" w:customStyle="1" w:styleId="9F4FD90B149F3445AEB25CC0BE7A8530">
    <w:name w:val="9F4FD90B149F3445AEB25CC0BE7A8530"/>
  </w:style>
  <w:style w:type="paragraph" w:customStyle="1" w:styleId="58B3A1963172AE4682D8B53FA96818A9">
    <w:name w:val="58B3A1963172AE4682D8B53FA96818A9"/>
  </w:style>
  <w:style w:type="paragraph" w:customStyle="1" w:styleId="C6E3E5EC97C4694CB614686C7F329057">
    <w:name w:val="C6E3E5EC97C4694CB614686C7F329057"/>
  </w:style>
  <w:style w:type="paragraph" w:customStyle="1" w:styleId="5CAC772BCACE834E9FE5306FDABEAD93">
    <w:name w:val="5CAC772BCACE834E9FE5306FDABEAD93"/>
  </w:style>
  <w:style w:type="paragraph" w:customStyle="1" w:styleId="8CDE47F03504C046A2547515E94F2786">
    <w:name w:val="8CDE47F03504C046A2547515E94F2786"/>
  </w:style>
  <w:style w:type="paragraph" w:customStyle="1" w:styleId="8691297B7694D5458BDD9094838CF0D4">
    <w:name w:val="8691297B7694D5458BDD9094838CF0D4"/>
  </w:style>
  <w:style w:type="paragraph" w:customStyle="1" w:styleId="B7E850D242FAEA4DA94F98C5FD8BD304">
    <w:name w:val="B7E850D242FAEA4DA94F98C5FD8BD304"/>
  </w:style>
  <w:style w:type="paragraph" w:customStyle="1" w:styleId="C79130A0A726B444A14B0168CB4074E4">
    <w:name w:val="C79130A0A726B444A14B0168CB4074E4"/>
  </w:style>
  <w:style w:type="paragraph" w:customStyle="1" w:styleId="7CB9954B8093DF41B3B8B53F2C94B4D3">
    <w:name w:val="7CB9954B8093DF41B3B8B53F2C94B4D3"/>
  </w:style>
  <w:style w:type="paragraph" w:customStyle="1" w:styleId="B7690009209E4F4CA814066CC5C9EEA1">
    <w:name w:val="B7690009209E4F4CA814066CC5C9EEA1"/>
  </w:style>
  <w:style w:type="paragraph" w:customStyle="1" w:styleId="B1391BEE7C50FA428C3486BB646AE7EB">
    <w:name w:val="B1391BEE7C50FA428C3486BB646AE7EB"/>
  </w:style>
  <w:style w:type="paragraph" w:customStyle="1" w:styleId="FB8916A620B39749B46F14750805E902">
    <w:name w:val="FB8916A620B39749B46F14750805E902"/>
  </w:style>
  <w:style w:type="paragraph" w:customStyle="1" w:styleId="D211E919DAF5B747B4E77C49B746FC4F">
    <w:name w:val="D211E919DAF5B747B4E77C49B746FC4F"/>
  </w:style>
  <w:style w:type="paragraph" w:customStyle="1" w:styleId="631DD9457E4A08459BDA42873E70E5D0">
    <w:name w:val="631DD9457E4A08459BDA42873E70E5D0"/>
  </w:style>
  <w:style w:type="paragraph" w:customStyle="1" w:styleId="98C42229C7B55244850CC402D8894D1B">
    <w:name w:val="98C42229C7B55244850CC402D8894D1B"/>
  </w:style>
  <w:style w:type="paragraph" w:customStyle="1" w:styleId="FE57FDB224B005418C677D00AD403EFA">
    <w:name w:val="FE57FDB224B005418C677D00AD403EFA"/>
  </w:style>
  <w:style w:type="paragraph" w:customStyle="1" w:styleId="08BC89DA9B00C042B79241321BE6A4DD">
    <w:name w:val="08BC89DA9B00C042B79241321BE6A4DD"/>
  </w:style>
  <w:style w:type="paragraph" w:customStyle="1" w:styleId="5C209ADE524B1A48AE39DB6C73DD058C">
    <w:name w:val="5C209ADE524B1A48AE39DB6C73DD058C"/>
  </w:style>
  <w:style w:type="paragraph" w:customStyle="1" w:styleId="37163515C79DF3409D32B330D0139635">
    <w:name w:val="37163515C79DF3409D32B330D0139635"/>
  </w:style>
  <w:style w:type="paragraph" w:customStyle="1" w:styleId="2C6D6C90E3966B49BA5330CB0DE2BF20">
    <w:name w:val="2C6D6C90E3966B49BA5330CB0DE2BF20"/>
  </w:style>
  <w:style w:type="paragraph" w:customStyle="1" w:styleId="A8132D29CDF82C47B58F397113054133">
    <w:name w:val="A8132D29CDF82C47B58F397113054133"/>
  </w:style>
  <w:style w:type="paragraph" w:customStyle="1" w:styleId="5BA7797513650D4B84961D7C2D1212A3">
    <w:name w:val="5BA7797513650D4B84961D7C2D1212A3"/>
  </w:style>
  <w:style w:type="paragraph" w:customStyle="1" w:styleId="57E927E6D5E87D4CA57F59BA8630BB6C">
    <w:name w:val="57E927E6D5E87D4CA57F59BA8630BB6C"/>
  </w:style>
  <w:style w:type="paragraph" w:customStyle="1" w:styleId="F281AEDAC6F939428D3581A18532F6B2">
    <w:name w:val="F281AEDAC6F939428D3581A18532F6B2"/>
  </w:style>
  <w:style w:type="paragraph" w:customStyle="1" w:styleId="4EA4547D7686FD4082EE41AACDD34013">
    <w:name w:val="4EA4547D7686FD4082EE41AACDD34013"/>
  </w:style>
  <w:style w:type="paragraph" w:customStyle="1" w:styleId="40489BB828D4D54A94CA46D591300774">
    <w:name w:val="40489BB828D4D54A94CA46D591300774"/>
  </w:style>
  <w:style w:type="paragraph" w:customStyle="1" w:styleId="846EE63443FFF64B846B386BA6DE09E3">
    <w:name w:val="846EE63443FFF64B846B386BA6DE09E3"/>
  </w:style>
  <w:style w:type="paragraph" w:customStyle="1" w:styleId="42A95F46965AEB4E9B3CEAA3A89924AD">
    <w:name w:val="42A95F46965AEB4E9B3CEAA3A89924AD"/>
  </w:style>
  <w:style w:type="paragraph" w:customStyle="1" w:styleId="9F5F930F83EC684CB7ABFBE5A93FD18A">
    <w:name w:val="9F5F930F83EC684CB7ABFBE5A93FD18A"/>
  </w:style>
  <w:style w:type="paragraph" w:customStyle="1" w:styleId="A54EC16F2D537F4F86330880B9E781F3">
    <w:name w:val="A54EC16F2D537F4F86330880B9E781F3"/>
  </w:style>
  <w:style w:type="paragraph" w:customStyle="1" w:styleId="6FA6CE71D4968F4789258C8780E7A1AE">
    <w:name w:val="6FA6CE71D4968F4789258C8780E7A1AE"/>
  </w:style>
  <w:style w:type="paragraph" w:customStyle="1" w:styleId="205F697676504F4CA64FEEAE9C2BA0BD">
    <w:name w:val="205F697676504F4CA64FEEAE9C2BA0BD"/>
  </w:style>
  <w:style w:type="paragraph" w:customStyle="1" w:styleId="3118C04108F5CA458FC3728C04884BF8">
    <w:name w:val="3118C04108F5CA458FC3728C04884BF8"/>
  </w:style>
  <w:style w:type="paragraph" w:customStyle="1" w:styleId="705620D39AB6794D81A191246CAAFDFE">
    <w:name w:val="705620D39AB6794D81A191246CAAFDF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E36B32CA081D3441B0529685086C1F30">
    <w:name w:val="E36B32CA081D3441B0529685086C1F30"/>
  </w:style>
  <w:style w:type="paragraph" w:customStyle="1" w:styleId="8BEB1F0CACE32042A995DAA7E1C74CD4">
    <w:name w:val="8BEB1F0CACE32042A995DAA7E1C74CD4"/>
  </w:style>
  <w:style w:type="paragraph" w:customStyle="1" w:styleId="1D4135D36346DF4A8CB1253B6E447E93">
    <w:name w:val="1D4135D36346DF4A8CB1253B6E447E93"/>
  </w:style>
  <w:style w:type="paragraph" w:customStyle="1" w:styleId="4989D2BA77C3C64CA9270AFAF1EFBA5A">
    <w:name w:val="4989D2BA77C3C64CA9270AFAF1EFBA5A"/>
  </w:style>
  <w:style w:type="paragraph" w:customStyle="1" w:styleId="D1AB06CCEAAC33488858023D3352FA0D">
    <w:name w:val="D1AB06CCEAAC33488858023D3352FA0D"/>
  </w:style>
  <w:style w:type="paragraph" w:customStyle="1" w:styleId="2751B02E2D9FEF439C051394BCCD43F3">
    <w:name w:val="2751B02E2D9FEF439C051394BCCD43F3"/>
  </w:style>
  <w:style w:type="paragraph" w:customStyle="1" w:styleId="9C24F305472C7543A475EC75AFF309E3">
    <w:name w:val="9C24F305472C7543A475EC75AFF309E3"/>
  </w:style>
  <w:style w:type="paragraph" w:customStyle="1" w:styleId="6EF8CD4D8633EB4EB4083941F5E440CF">
    <w:name w:val="6EF8CD4D8633EB4EB4083941F5E440CF"/>
  </w:style>
  <w:style w:type="paragraph" w:customStyle="1" w:styleId="CAB82F7C8378874A99BE79FB6819D466">
    <w:name w:val="CAB82F7C8378874A99BE79FB6819D466"/>
  </w:style>
  <w:style w:type="paragraph" w:customStyle="1" w:styleId="4617D4359F26844198D8C27C6863B2D8">
    <w:name w:val="4617D4359F26844198D8C27C6863B2D8"/>
  </w:style>
  <w:style w:type="paragraph" w:customStyle="1" w:styleId="F9221C002926BA48A4116E4AAD0F4AEF">
    <w:name w:val="F9221C002926BA48A4116E4AAD0F4AEF"/>
  </w:style>
  <w:style w:type="paragraph" w:customStyle="1" w:styleId="86D1D404C6FA3648BE507E81C1F7BCC6">
    <w:name w:val="86D1D404C6FA3648BE507E81C1F7BCC6"/>
  </w:style>
  <w:style w:type="paragraph" w:customStyle="1" w:styleId="0FED83A55783604497C2F12C1876936B">
    <w:name w:val="0FED83A55783604497C2F12C1876936B"/>
  </w:style>
  <w:style w:type="paragraph" w:customStyle="1" w:styleId="418591FB5715AC4492FA3868868676B6">
    <w:name w:val="418591FB5715AC4492FA3868868676B6"/>
  </w:style>
  <w:style w:type="paragraph" w:customStyle="1" w:styleId="71DB255546729D4BB33322D226E32EBA">
    <w:name w:val="71DB255546729D4BB33322D226E32EBA"/>
  </w:style>
  <w:style w:type="paragraph" w:customStyle="1" w:styleId="DEAF03E3E2C9D8479DF8876ECE42D004">
    <w:name w:val="DEAF03E3E2C9D8479DF8876ECE42D004"/>
  </w:style>
  <w:style w:type="paragraph" w:customStyle="1" w:styleId="EADF4FB6760BE2459458F8B8720A51F1">
    <w:name w:val="EADF4FB6760BE2459458F8B8720A51F1"/>
  </w:style>
  <w:style w:type="paragraph" w:customStyle="1" w:styleId="60D0A4FDB83E4A4CA7C13F2E4E7CA73E">
    <w:name w:val="60D0A4FDB83E4A4CA7C13F2E4E7CA73E"/>
  </w:style>
  <w:style w:type="paragraph" w:customStyle="1" w:styleId="CAC1281523E63F42BE76936FE6A067F0">
    <w:name w:val="CAC1281523E63F42BE76936FE6A067F0"/>
  </w:style>
  <w:style w:type="paragraph" w:customStyle="1" w:styleId="FAEA6D563614634784C1F5A281ADC235">
    <w:name w:val="FAEA6D563614634784C1F5A281ADC235"/>
  </w:style>
  <w:style w:type="paragraph" w:customStyle="1" w:styleId="452CE8E176CC8449B3E9800528BC53C0">
    <w:name w:val="452CE8E176CC8449B3E9800528BC53C0"/>
  </w:style>
  <w:style w:type="paragraph" w:customStyle="1" w:styleId="475CFD2DA0FE4A409AD6AC0EAD5747F5">
    <w:name w:val="475CFD2DA0FE4A409AD6AC0EAD5747F5"/>
  </w:style>
  <w:style w:type="paragraph" w:customStyle="1" w:styleId="56CC96AD5FCBEE4686DAAAF414A56BA0">
    <w:name w:val="56CC96AD5FCBEE4686DAAAF414A56BA0"/>
  </w:style>
  <w:style w:type="paragraph" w:customStyle="1" w:styleId="E9F98DC255134043BE26D0CB4EC661B4">
    <w:name w:val="E9F98DC255134043BE26D0CB4EC661B4"/>
  </w:style>
  <w:style w:type="paragraph" w:customStyle="1" w:styleId="118B9D45F756F240A05B86BC63FC3EBF">
    <w:name w:val="118B9D45F756F240A05B86BC63FC3EBF"/>
  </w:style>
  <w:style w:type="paragraph" w:customStyle="1" w:styleId="CBA312CBAA5F15478104BC26796F1291">
    <w:name w:val="CBA312CBAA5F15478104BC26796F1291"/>
  </w:style>
  <w:style w:type="paragraph" w:customStyle="1" w:styleId="B75122C1FEC8D9429E76E65DBA5D9269">
    <w:name w:val="B75122C1FEC8D9429E76E65DBA5D9269"/>
  </w:style>
  <w:style w:type="paragraph" w:customStyle="1" w:styleId="17244878808D4545960A1D29901327FD">
    <w:name w:val="17244878808D4545960A1D29901327FD"/>
  </w:style>
  <w:style w:type="paragraph" w:customStyle="1" w:styleId="C8FB7F5F145AE14E96489CE1069894E7">
    <w:name w:val="C8FB7F5F145AE14E96489CE1069894E7"/>
  </w:style>
  <w:style w:type="paragraph" w:customStyle="1" w:styleId="81FABF0662FD034A9952D283390A82DB">
    <w:name w:val="81FABF0662FD034A9952D283390A82DB"/>
  </w:style>
  <w:style w:type="paragraph" w:customStyle="1" w:styleId="586B52258D58C14D9ADB3C7A8F73845A">
    <w:name w:val="586B52258D58C14D9ADB3C7A8F73845A"/>
  </w:style>
  <w:style w:type="paragraph" w:customStyle="1" w:styleId="6D93D9E4A7BD5C44A9B0841C91482E51">
    <w:name w:val="6D93D9E4A7BD5C44A9B0841C91482E51"/>
  </w:style>
  <w:style w:type="paragraph" w:customStyle="1" w:styleId="8A09FDEB6FEEF2469AF53C3D2977E1B7">
    <w:name w:val="8A09FDEB6FEEF2469AF53C3D2977E1B7"/>
  </w:style>
  <w:style w:type="paragraph" w:customStyle="1" w:styleId="689F8C460D9BAD4A8A3F7C1D59B15335">
    <w:name w:val="689F8C460D9BAD4A8A3F7C1D59B15335"/>
  </w:style>
  <w:style w:type="paragraph" w:customStyle="1" w:styleId="443056000331194384C0CCECFD8FCD07">
    <w:name w:val="443056000331194384C0CCECFD8FCD07"/>
  </w:style>
  <w:style w:type="paragraph" w:customStyle="1" w:styleId="76D21DA6D2C25748971793368D9BCAB2">
    <w:name w:val="76D21DA6D2C25748971793368D9BCAB2"/>
  </w:style>
  <w:style w:type="paragraph" w:customStyle="1" w:styleId="8D8D6C8508C8B34EBA8C860C0B938B5D">
    <w:name w:val="8D8D6C8508C8B34EBA8C860C0B938B5D"/>
  </w:style>
  <w:style w:type="paragraph" w:customStyle="1" w:styleId="AB634FA98879634B882E87090E576F3C">
    <w:name w:val="AB634FA98879634B882E87090E576F3C"/>
  </w:style>
  <w:style w:type="paragraph" w:customStyle="1" w:styleId="41FE61C3DCD7A84CB16CEA5DB4F16429">
    <w:name w:val="41FE61C3DCD7A84CB16CEA5DB4F16429"/>
  </w:style>
  <w:style w:type="paragraph" w:customStyle="1" w:styleId="E00DD06777EA4C439631F87B5E40F5AE">
    <w:name w:val="E00DD06777EA4C439631F87B5E40F5AE"/>
  </w:style>
  <w:style w:type="paragraph" w:customStyle="1" w:styleId="F1220EDD79733947962FC925AC5902B9">
    <w:name w:val="F1220EDD79733947962FC925AC5902B9"/>
  </w:style>
  <w:style w:type="paragraph" w:customStyle="1" w:styleId="0FCAAA8BA8F0BC48B02CA6943ADD1EB0">
    <w:name w:val="0FCAAA8BA8F0BC48B02CA6943ADD1EB0"/>
  </w:style>
  <w:style w:type="paragraph" w:customStyle="1" w:styleId="83C119987866F14BA0E4BA60F5475E39">
    <w:name w:val="83C119987866F14BA0E4BA60F5475E39"/>
  </w:style>
  <w:style w:type="paragraph" w:customStyle="1" w:styleId="CEEA91984FA75E4EBDCB5BB3A873D426">
    <w:name w:val="CEEA91984FA75E4EBDCB5BB3A873D426"/>
  </w:style>
  <w:style w:type="paragraph" w:customStyle="1" w:styleId="B864F81CFE417B4E9F4C57D5B1F883F1">
    <w:name w:val="B864F81CFE417B4E9F4C57D5B1F883F1"/>
  </w:style>
  <w:style w:type="paragraph" w:customStyle="1" w:styleId="C5F613F461962C4F81AA29DE9E0A8D3F">
    <w:name w:val="C5F613F461962C4F81AA29DE9E0A8D3F"/>
  </w:style>
  <w:style w:type="paragraph" w:customStyle="1" w:styleId="961D2F1F79BAF14F8CA8157B983C2EF2">
    <w:name w:val="961D2F1F79BAF14F8CA8157B983C2EF2"/>
  </w:style>
  <w:style w:type="paragraph" w:customStyle="1" w:styleId="00E5C654C08B1943ADD0FEBA5BD860CA">
    <w:name w:val="00E5C654C08B1943ADD0FEBA5BD860CA"/>
  </w:style>
  <w:style w:type="paragraph" w:customStyle="1" w:styleId="569B2531A350EB4FB03198283A203FF0">
    <w:name w:val="569B2531A350EB4FB03198283A203FF0"/>
  </w:style>
  <w:style w:type="paragraph" w:customStyle="1" w:styleId="2C91F713A055124B8C7757D51C481343">
    <w:name w:val="2C91F713A055124B8C7757D51C481343"/>
  </w:style>
  <w:style w:type="paragraph" w:customStyle="1" w:styleId="426E9BB569FAB34A890D5B25279B6F0F">
    <w:name w:val="426E9BB569FAB34A890D5B25279B6F0F"/>
  </w:style>
  <w:style w:type="paragraph" w:customStyle="1" w:styleId="50EC27B67E2BAE45B1918752F0CCC9AC">
    <w:name w:val="50EC27B67E2BAE45B1918752F0CCC9AC"/>
  </w:style>
  <w:style w:type="paragraph" w:customStyle="1" w:styleId="1C6D3E7660DA8D45A25EFC8345F45756">
    <w:name w:val="1C6D3E7660DA8D45A25EFC8345F45756"/>
  </w:style>
  <w:style w:type="paragraph" w:customStyle="1" w:styleId="EF6E571525528246AF2D223F026B70A1">
    <w:name w:val="EF6E571525528246AF2D223F026B70A1"/>
  </w:style>
  <w:style w:type="paragraph" w:customStyle="1" w:styleId="0936D30AFDFC0D4E979C07EED75CD4E8">
    <w:name w:val="0936D30AFDFC0D4E979C07EED75CD4E8"/>
  </w:style>
  <w:style w:type="paragraph" w:customStyle="1" w:styleId="EBC23BB55A7089469E5833A57CDCD01D">
    <w:name w:val="EBC23BB55A7089469E5833A57CDCD01D"/>
  </w:style>
  <w:style w:type="paragraph" w:customStyle="1" w:styleId="2F6C0A1CC1DC554A8A1CC00AC89F4B9F">
    <w:name w:val="2F6C0A1CC1DC554A8A1CC00AC89F4B9F"/>
  </w:style>
  <w:style w:type="paragraph" w:customStyle="1" w:styleId="535EB3E6C292C24B9F5D1D691C4F5C34">
    <w:name w:val="535EB3E6C292C24B9F5D1D691C4F5C34"/>
  </w:style>
  <w:style w:type="paragraph" w:customStyle="1" w:styleId="53AD2AECACBB8542AA40C63FAD832050">
    <w:name w:val="53AD2AECACBB8542AA40C63FAD832050"/>
  </w:style>
  <w:style w:type="paragraph" w:customStyle="1" w:styleId="B6EEE6123D49024D871F677DF3667F44">
    <w:name w:val="B6EEE6123D49024D871F677DF3667F44"/>
  </w:style>
  <w:style w:type="paragraph" w:customStyle="1" w:styleId="384FA0F531D53D4F806F212C3C783F49">
    <w:name w:val="384FA0F531D53D4F806F212C3C783F49"/>
  </w:style>
  <w:style w:type="paragraph" w:customStyle="1" w:styleId="86DD33D135EA4B4BB17424704E87FFEB">
    <w:name w:val="86DD33D135EA4B4BB17424704E87FFEB"/>
  </w:style>
  <w:style w:type="paragraph" w:customStyle="1" w:styleId="7F48C0F7D9B4DB47B07CFF3931B54784">
    <w:name w:val="7F48C0F7D9B4DB47B07CFF3931B54784"/>
    <w:rsid w:val="00304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UIN: 623000406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Jennifer yu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Jinhui Yu</dc:creator>
  <cp:keywords>CSCE 608 - Project I</cp:keywords>
  <dc:description>Project I</dc:description>
  <cp:lastModifiedBy>Jinhui Yu</cp:lastModifiedBy>
  <cp:revision>2</cp:revision>
  <dcterms:created xsi:type="dcterms:W3CDTF">2019-10-28T22:15:00Z</dcterms:created>
  <dcterms:modified xsi:type="dcterms:W3CDTF">2019-10-28T23:33:00Z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